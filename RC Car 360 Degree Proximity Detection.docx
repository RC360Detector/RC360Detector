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8D0" w:rsidRDefault="006358D0" w:rsidP="006358D0">
      <w:pPr>
        <w:pStyle w:val="Title"/>
        <w:jc w:val="center"/>
      </w:pPr>
    </w:p>
    <w:p w:rsidR="006358D0" w:rsidRDefault="006358D0" w:rsidP="006358D0">
      <w:pPr>
        <w:pStyle w:val="Title"/>
        <w:jc w:val="center"/>
      </w:pPr>
    </w:p>
    <w:p w:rsidR="006358D0" w:rsidRDefault="006358D0" w:rsidP="006358D0">
      <w:pPr>
        <w:pStyle w:val="Title"/>
        <w:jc w:val="center"/>
      </w:pPr>
    </w:p>
    <w:p w:rsidR="004F62A1" w:rsidRDefault="006358D0" w:rsidP="006358D0">
      <w:pPr>
        <w:pStyle w:val="Title"/>
        <w:jc w:val="center"/>
      </w:pPr>
      <w:r w:rsidRPr="006358D0">
        <w:t>RC Car 360 Degree Proximity Detection</w:t>
      </w:r>
    </w:p>
    <w:p w:rsidR="006358D0" w:rsidRPr="006358D0" w:rsidRDefault="006358D0" w:rsidP="006358D0">
      <w:pPr>
        <w:pStyle w:val="Subtitle"/>
        <w:jc w:val="center"/>
        <w:rPr>
          <w:sz w:val="36"/>
          <w:szCs w:val="36"/>
        </w:rPr>
      </w:pPr>
      <w:r w:rsidRPr="006358D0">
        <w:rPr>
          <w:sz w:val="36"/>
          <w:szCs w:val="36"/>
        </w:rPr>
        <w:t>Product Design Specification</w:t>
      </w:r>
    </w:p>
    <w:p w:rsidR="006358D0" w:rsidRDefault="006358D0" w:rsidP="006358D0">
      <w:pPr>
        <w:jc w:val="center"/>
      </w:pPr>
      <w:r>
        <w:t>Version 1.0</w:t>
      </w:r>
    </w:p>
    <w:p w:rsidR="006358D0" w:rsidRDefault="006358D0" w:rsidP="006358D0">
      <w:pPr>
        <w:jc w:val="center"/>
      </w:pPr>
      <w:r>
        <w:t>10/24/2015</w:t>
      </w:r>
    </w:p>
    <w:p w:rsidR="006358D0" w:rsidRDefault="006358D0" w:rsidP="006358D0">
      <w:r>
        <w:t>By:</w:t>
      </w:r>
    </w:p>
    <w:p w:rsidR="006358D0" w:rsidRDefault="006358D0" w:rsidP="006358D0">
      <w:r>
        <w:t>Timothy Nelson</w:t>
      </w:r>
    </w:p>
    <w:p w:rsidR="006358D0" w:rsidRDefault="006358D0" w:rsidP="006358D0">
      <w:r>
        <w:t>Matthew Whiteside</w:t>
      </w:r>
    </w:p>
    <w:p w:rsidR="006358D0" w:rsidRDefault="006358D0" w:rsidP="006358D0">
      <w:r>
        <w:t>Jared Rue</w:t>
      </w:r>
    </w:p>
    <w:p w:rsidR="006358D0" w:rsidRDefault="006358D0" w:rsidP="006358D0">
      <w:proofErr w:type="spellStart"/>
      <w:r>
        <w:t>Naser</w:t>
      </w:r>
      <w:proofErr w:type="spellEnd"/>
      <w:r>
        <w:t xml:space="preserve"> </w:t>
      </w:r>
      <w:proofErr w:type="spellStart"/>
      <w:r>
        <w:t>Alshami</w:t>
      </w:r>
      <w:proofErr w:type="spellEnd"/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358D0" w:rsidRDefault="006358D0" w:rsidP="006358D0">
      <w:pPr>
        <w:jc w:val="right"/>
      </w:pPr>
    </w:p>
    <w:p w:rsidR="006C14B6" w:rsidRDefault="006C14B6" w:rsidP="006358D0">
      <w:pPr>
        <w:jc w:val="right"/>
      </w:pPr>
    </w:p>
    <w:p w:rsidR="0099691A" w:rsidRPr="0099691A" w:rsidRDefault="0099691A" w:rsidP="0099691A">
      <w:pPr>
        <w:pStyle w:val="Title"/>
        <w:jc w:val="center"/>
        <w:rPr>
          <w:sz w:val="44"/>
          <w:szCs w:val="44"/>
        </w:rPr>
      </w:pPr>
      <w:r w:rsidRPr="0099691A">
        <w:rPr>
          <w:sz w:val="44"/>
          <w:szCs w:val="44"/>
        </w:rPr>
        <w:lastRenderedPageBreak/>
        <w:t>Version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710"/>
        <w:gridCol w:w="1440"/>
        <w:gridCol w:w="1710"/>
        <w:gridCol w:w="3336"/>
      </w:tblGrid>
      <w:tr w:rsidR="0099691A" w:rsidTr="004A5C0C">
        <w:trPr>
          <w:trHeight w:val="350"/>
        </w:trPr>
        <w:tc>
          <w:tcPr>
            <w:tcW w:w="1075" w:type="dxa"/>
          </w:tcPr>
          <w:p w:rsidR="0099691A" w:rsidRDefault="0099691A" w:rsidP="004A5C0C">
            <w:pPr>
              <w:jc w:val="center"/>
            </w:pPr>
            <w:r>
              <w:t>Version #</w:t>
            </w:r>
          </w:p>
        </w:tc>
        <w:tc>
          <w:tcPr>
            <w:tcW w:w="1710" w:type="dxa"/>
          </w:tcPr>
          <w:p w:rsidR="0099691A" w:rsidRDefault="0099691A" w:rsidP="004A5C0C">
            <w:pPr>
              <w:jc w:val="center"/>
            </w:pPr>
            <w:r>
              <w:t>Implemented by</w:t>
            </w:r>
          </w:p>
        </w:tc>
        <w:tc>
          <w:tcPr>
            <w:tcW w:w="1440" w:type="dxa"/>
          </w:tcPr>
          <w:p w:rsidR="0099691A" w:rsidRDefault="0099691A" w:rsidP="004A5C0C">
            <w:pPr>
              <w:jc w:val="center"/>
            </w:pPr>
            <w:r>
              <w:t>Revision Date</w:t>
            </w:r>
          </w:p>
        </w:tc>
        <w:tc>
          <w:tcPr>
            <w:tcW w:w="1710" w:type="dxa"/>
          </w:tcPr>
          <w:p w:rsidR="0099691A" w:rsidRDefault="0099691A" w:rsidP="004A5C0C">
            <w:pPr>
              <w:jc w:val="center"/>
            </w:pPr>
            <w:r>
              <w:t>Reason</w:t>
            </w:r>
          </w:p>
        </w:tc>
        <w:tc>
          <w:tcPr>
            <w:tcW w:w="3336" w:type="dxa"/>
          </w:tcPr>
          <w:p w:rsidR="0099691A" w:rsidRDefault="0099691A" w:rsidP="004A5C0C">
            <w:pPr>
              <w:jc w:val="center"/>
            </w:pPr>
            <w:r>
              <w:t>Changes made</w:t>
            </w:r>
          </w:p>
        </w:tc>
      </w:tr>
      <w:tr w:rsidR="0099691A" w:rsidTr="004A5C0C">
        <w:trPr>
          <w:trHeight w:val="275"/>
        </w:trPr>
        <w:tc>
          <w:tcPr>
            <w:tcW w:w="1075" w:type="dxa"/>
          </w:tcPr>
          <w:p w:rsidR="0099691A" w:rsidRDefault="0099691A" w:rsidP="006358D0">
            <w:r>
              <w:t>1.0</w:t>
            </w:r>
          </w:p>
        </w:tc>
        <w:tc>
          <w:tcPr>
            <w:tcW w:w="1710" w:type="dxa"/>
          </w:tcPr>
          <w:p w:rsidR="0099691A" w:rsidRDefault="004A5C0C" w:rsidP="006358D0">
            <w:r>
              <w:t>Group</w:t>
            </w:r>
          </w:p>
        </w:tc>
        <w:tc>
          <w:tcPr>
            <w:tcW w:w="1440" w:type="dxa"/>
          </w:tcPr>
          <w:p w:rsidR="0099691A" w:rsidRDefault="004A5C0C" w:rsidP="006358D0">
            <w:r>
              <w:t>10/24/15</w:t>
            </w:r>
          </w:p>
        </w:tc>
        <w:tc>
          <w:tcPr>
            <w:tcW w:w="1710" w:type="dxa"/>
          </w:tcPr>
          <w:p w:rsidR="0099691A" w:rsidRDefault="004A5C0C" w:rsidP="006358D0">
            <w:r>
              <w:t>Initial Draft</w:t>
            </w:r>
          </w:p>
        </w:tc>
        <w:tc>
          <w:tcPr>
            <w:tcW w:w="3336" w:type="dxa"/>
          </w:tcPr>
          <w:p w:rsidR="0099691A" w:rsidRDefault="004A5C0C" w:rsidP="006358D0">
            <w:r>
              <w:t>Full document synthesis</w:t>
            </w:r>
          </w:p>
        </w:tc>
      </w:tr>
      <w:tr w:rsidR="0099691A" w:rsidTr="004A5C0C">
        <w:trPr>
          <w:trHeight w:val="275"/>
        </w:trPr>
        <w:tc>
          <w:tcPr>
            <w:tcW w:w="1075" w:type="dxa"/>
          </w:tcPr>
          <w:p w:rsidR="0099691A" w:rsidRDefault="0099691A" w:rsidP="006358D0"/>
        </w:tc>
        <w:tc>
          <w:tcPr>
            <w:tcW w:w="1710" w:type="dxa"/>
          </w:tcPr>
          <w:p w:rsidR="0099691A" w:rsidRDefault="0099691A" w:rsidP="006358D0"/>
        </w:tc>
        <w:tc>
          <w:tcPr>
            <w:tcW w:w="1440" w:type="dxa"/>
          </w:tcPr>
          <w:p w:rsidR="0099691A" w:rsidRDefault="0099691A" w:rsidP="006358D0"/>
        </w:tc>
        <w:tc>
          <w:tcPr>
            <w:tcW w:w="1710" w:type="dxa"/>
          </w:tcPr>
          <w:p w:rsidR="0099691A" w:rsidRDefault="0099691A" w:rsidP="006358D0"/>
        </w:tc>
        <w:tc>
          <w:tcPr>
            <w:tcW w:w="3336" w:type="dxa"/>
          </w:tcPr>
          <w:p w:rsidR="0099691A" w:rsidRDefault="0099691A" w:rsidP="006358D0"/>
        </w:tc>
      </w:tr>
      <w:tr w:rsidR="0099691A" w:rsidTr="004A5C0C">
        <w:trPr>
          <w:trHeight w:val="260"/>
        </w:trPr>
        <w:tc>
          <w:tcPr>
            <w:tcW w:w="1075" w:type="dxa"/>
          </w:tcPr>
          <w:p w:rsidR="0099691A" w:rsidRDefault="0099691A" w:rsidP="006358D0"/>
        </w:tc>
        <w:tc>
          <w:tcPr>
            <w:tcW w:w="1710" w:type="dxa"/>
          </w:tcPr>
          <w:p w:rsidR="0099691A" w:rsidRDefault="0099691A" w:rsidP="006358D0"/>
        </w:tc>
        <w:tc>
          <w:tcPr>
            <w:tcW w:w="1440" w:type="dxa"/>
          </w:tcPr>
          <w:p w:rsidR="0099691A" w:rsidRDefault="0099691A" w:rsidP="006358D0"/>
        </w:tc>
        <w:tc>
          <w:tcPr>
            <w:tcW w:w="1710" w:type="dxa"/>
          </w:tcPr>
          <w:p w:rsidR="0099691A" w:rsidRDefault="0099691A" w:rsidP="006358D0"/>
        </w:tc>
        <w:tc>
          <w:tcPr>
            <w:tcW w:w="3336" w:type="dxa"/>
          </w:tcPr>
          <w:p w:rsidR="0099691A" w:rsidRDefault="0099691A" w:rsidP="006358D0"/>
        </w:tc>
      </w:tr>
    </w:tbl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4A5C0C" w:rsidRDefault="004A5C0C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/>
    <w:p w:rsidR="0099691A" w:rsidRDefault="0099691A" w:rsidP="006358D0">
      <w:bookmarkStart w:id="0" w:name="_GoBack"/>
      <w:bookmarkEnd w:id="0"/>
    </w:p>
    <w:p w:rsidR="006C14B6" w:rsidRDefault="00CF680B" w:rsidP="006358D0">
      <w:r>
        <w:lastRenderedPageBreak/>
        <w:t>Context</w:t>
      </w:r>
      <w:r w:rsidR="006C14B6">
        <w:t>:</w:t>
      </w:r>
      <w:r w:rsidR="004A5C0C">
        <w:t xml:space="preserve"> The device mounts on top of an RC car. It has a range sensor and spins around to detect objects. When objects get near it will notify the driver that </w:t>
      </w:r>
      <w:r w:rsidR="00972BC8">
        <w:t>it detects an object.</w:t>
      </w:r>
    </w:p>
    <w:p w:rsidR="006C14B6" w:rsidRDefault="006C14B6" w:rsidP="006358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58D0" w:rsidTr="006358D0">
        <w:tc>
          <w:tcPr>
            <w:tcW w:w="4675" w:type="dxa"/>
          </w:tcPr>
          <w:p w:rsidR="006358D0" w:rsidRDefault="006358D0" w:rsidP="006358D0">
            <w:r>
              <w:t>Requirement</w:t>
            </w:r>
          </w:p>
        </w:tc>
        <w:tc>
          <w:tcPr>
            <w:tcW w:w="4675" w:type="dxa"/>
          </w:tcPr>
          <w:p w:rsidR="006358D0" w:rsidRDefault="006358D0" w:rsidP="006358D0">
            <w:r>
              <w:t>Justification</w:t>
            </w:r>
          </w:p>
        </w:tc>
      </w:tr>
      <w:tr w:rsidR="006358D0" w:rsidTr="006358D0">
        <w:tc>
          <w:tcPr>
            <w:tcW w:w="4675" w:type="dxa"/>
          </w:tcPr>
          <w:p w:rsidR="002F4BF0" w:rsidRDefault="002F4BF0" w:rsidP="006C14B6">
            <w:r>
              <w:t>Must detect objects up to a distance of 80cm on the horizontal plane</w:t>
            </w:r>
          </w:p>
        </w:tc>
        <w:tc>
          <w:tcPr>
            <w:tcW w:w="4675" w:type="dxa"/>
          </w:tcPr>
          <w:p w:rsidR="006358D0" w:rsidRDefault="00BD68A3" w:rsidP="006358D0">
            <w:r>
              <w:t>Reasonable detection distance to react for operating RC car</w:t>
            </w:r>
          </w:p>
        </w:tc>
      </w:tr>
      <w:tr w:rsidR="006358D0" w:rsidTr="006358D0">
        <w:tc>
          <w:tcPr>
            <w:tcW w:w="4675" w:type="dxa"/>
          </w:tcPr>
          <w:p w:rsidR="006358D0" w:rsidRDefault="002F4BF0" w:rsidP="006358D0">
            <w:r>
              <w:t>Must not detect RC car</w:t>
            </w:r>
          </w:p>
        </w:tc>
        <w:tc>
          <w:tcPr>
            <w:tcW w:w="4675" w:type="dxa"/>
          </w:tcPr>
          <w:p w:rsidR="006358D0" w:rsidRDefault="00BD68A3" w:rsidP="006358D0">
            <w:r>
              <w:t>RC car should not interfere with detection</w:t>
            </w:r>
          </w:p>
        </w:tc>
      </w:tr>
      <w:tr w:rsidR="006358D0" w:rsidTr="006358D0">
        <w:tc>
          <w:tcPr>
            <w:tcW w:w="4675" w:type="dxa"/>
          </w:tcPr>
          <w:p w:rsidR="006358D0" w:rsidRDefault="002F4BF0" w:rsidP="002F4BF0">
            <w:r>
              <w:t>Must detect objects inside detection threshold within .5 seconds</w:t>
            </w:r>
          </w:p>
        </w:tc>
        <w:tc>
          <w:tcPr>
            <w:tcW w:w="4675" w:type="dxa"/>
          </w:tcPr>
          <w:p w:rsidR="006358D0" w:rsidRDefault="00BD68A3" w:rsidP="00CF680B">
            <w:r>
              <w:t xml:space="preserve">Need to have </w:t>
            </w:r>
            <w:r w:rsidR="00CF680B">
              <w:t>device</w:t>
            </w:r>
            <w:r>
              <w:t xml:space="preserve"> react quickly</w:t>
            </w:r>
            <w:r w:rsidR="00CF680B">
              <w:t xml:space="preserve"> enough for user to be able to compensate from feedback</w:t>
            </w:r>
          </w:p>
        </w:tc>
      </w:tr>
      <w:tr w:rsidR="006358D0" w:rsidTr="006358D0">
        <w:tc>
          <w:tcPr>
            <w:tcW w:w="4675" w:type="dxa"/>
          </w:tcPr>
          <w:p w:rsidR="006358D0" w:rsidRDefault="002F4BF0" w:rsidP="00695906">
            <w:r>
              <w:t>Must</w:t>
            </w:r>
            <w:r w:rsidR="00695906">
              <w:t xml:space="preserve"> emit light when device detects object</w:t>
            </w:r>
          </w:p>
        </w:tc>
        <w:tc>
          <w:tcPr>
            <w:tcW w:w="4675" w:type="dxa"/>
          </w:tcPr>
          <w:p w:rsidR="006358D0" w:rsidRDefault="00BD68A3" w:rsidP="006358D0">
            <w:r>
              <w:t>Basic response to detection</w:t>
            </w:r>
            <w:r w:rsidR="00CF680B">
              <w:t xml:space="preserve"> is easily obtainable</w:t>
            </w:r>
          </w:p>
        </w:tc>
      </w:tr>
      <w:tr w:rsidR="006358D0" w:rsidTr="006358D0">
        <w:tc>
          <w:tcPr>
            <w:tcW w:w="4675" w:type="dxa"/>
          </w:tcPr>
          <w:p w:rsidR="006358D0" w:rsidRDefault="00695906" w:rsidP="006358D0">
            <w:r>
              <w:t>Must vary color depending on distance object detected. Red=close. Blue=far</w:t>
            </w:r>
          </w:p>
        </w:tc>
        <w:tc>
          <w:tcPr>
            <w:tcW w:w="4675" w:type="dxa"/>
          </w:tcPr>
          <w:p w:rsidR="006358D0" w:rsidRDefault="00CF680B" w:rsidP="00CF680B">
            <w:r>
              <w:t>Gives better feedback on range to object detected</w:t>
            </w:r>
          </w:p>
        </w:tc>
      </w:tr>
      <w:tr w:rsidR="006358D0" w:rsidTr="006358D0">
        <w:tc>
          <w:tcPr>
            <w:tcW w:w="4675" w:type="dxa"/>
          </w:tcPr>
          <w:p w:rsidR="006358D0" w:rsidRDefault="006F7A9E" w:rsidP="006358D0">
            <w:r>
              <w:t>Must use digital microcontroller</w:t>
            </w:r>
          </w:p>
        </w:tc>
        <w:tc>
          <w:tcPr>
            <w:tcW w:w="4675" w:type="dxa"/>
          </w:tcPr>
          <w:p w:rsidR="006358D0" w:rsidRDefault="00BD68A3" w:rsidP="006358D0">
            <w:r>
              <w:t>Supported by class</w:t>
            </w:r>
          </w:p>
        </w:tc>
      </w:tr>
      <w:tr w:rsidR="006358D0" w:rsidTr="006358D0">
        <w:tc>
          <w:tcPr>
            <w:tcW w:w="4675" w:type="dxa"/>
          </w:tcPr>
          <w:p w:rsidR="006358D0" w:rsidRDefault="006F7A9E" w:rsidP="006358D0">
            <w:r>
              <w:t>Must run off battery power</w:t>
            </w:r>
          </w:p>
        </w:tc>
        <w:tc>
          <w:tcPr>
            <w:tcW w:w="4675" w:type="dxa"/>
          </w:tcPr>
          <w:p w:rsidR="006358D0" w:rsidRDefault="00BD68A3" w:rsidP="006358D0">
            <w:r>
              <w:t>Permits mobility</w:t>
            </w:r>
            <w:r w:rsidR="00CF680B">
              <w:t xml:space="preserve"> of RC car</w:t>
            </w:r>
          </w:p>
        </w:tc>
      </w:tr>
      <w:tr w:rsidR="00D679A4" w:rsidTr="006358D0">
        <w:tc>
          <w:tcPr>
            <w:tcW w:w="4675" w:type="dxa"/>
          </w:tcPr>
          <w:p w:rsidR="00D679A4" w:rsidRDefault="006F7A9E" w:rsidP="006358D0">
            <w:r>
              <w:t>Must regulate power between battery and components</w:t>
            </w:r>
          </w:p>
        </w:tc>
        <w:tc>
          <w:tcPr>
            <w:tcW w:w="4675" w:type="dxa"/>
          </w:tcPr>
          <w:p w:rsidR="00D679A4" w:rsidRDefault="00BD68A3" w:rsidP="00CF680B">
            <w:r>
              <w:t xml:space="preserve">Makes </w:t>
            </w:r>
            <w:r w:rsidR="00CF680B">
              <w:t>sure components receive constant power through lifecycle of battery</w:t>
            </w:r>
          </w:p>
        </w:tc>
      </w:tr>
      <w:tr w:rsidR="00BD68A3" w:rsidTr="006358D0">
        <w:tc>
          <w:tcPr>
            <w:tcW w:w="4675" w:type="dxa"/>
          </w:tcPr>
          <w:p w:rsidR="00BD68A3" w:rsidRDefault="00BD68A3" w:rsidP="00BD68A3">
            <w:r>
              <w:t>Must have PCB board for components to mount to</w:t>
            </w:r>
          </w:p>
        </w:tc>
        <w:tc>
          <w:tcPr>
            <w:tcW w:w="4675" w:type="dxa"/>
          </w:tcPr>
          <w:p w:rsidR="00BD68A3" w:rsidRDefault="00BD68A3" w:rsidP="00BD68A3">
            <w:r>
              <w:t>Part of project requirements</w:t>
            </w:r>
          </w:p>
        </w:tc>
      </w:tr>
      <w:tr w:rsidR="00BD68A3" w:rsidTr="006358D0">
        <w:tc>
          <w:tcPr>
            <w:tcW w:w="4675" w:type="dxa"/>
          </w:tcPr>
          <w:p w:rsidR="00BD68A3" w:rsidRDefault="00BD68A3" w:rsidP="00BD68A3">
            <w:r>
              <w:t>Must have at least 2 layers on PCB</w:t>
            </w:r>
          </w:p>
        </w:tc>
        <w:tc>
          <w:tcPr>
            <w:tcW w:w="4675" w:type="dxa"/>
          </w:tcPr>
          <w:p w:rsidR="00BD68A3" w:rsidRDefault="00BD68A3" w:rsidP="00BD68A3">
            <w:r>
              <w:t>Part of project requirements</w:t>
            </w:r>
          </w:p>
        </w:tc>
      </w:tr>
      <w:tr w:rsidR="00BD68A3" w:rsidTr="006358D0">
        <w:tc>
          <w:tcPr>
            <w:tcW w:w="4675" w:type="dxa"/>
          </w:tcPr>
          <w:p w:rsidR="00BD68A3" w:rsidRDefault="00BD68A3" w:rsidP="00BD68A3">
            <w:r>
              <w:t xml:space="preserve">Must have an area between 9 and 900 cm^2 </w:t>
            </w:r>
          </w:p>
        </w:tc>
        <w:tc>
          <w:tcPr>
            <w:tcW w:w="4675" w:type="dxa"/>
          </w:tcPr>
          <w:p w:rsidR="00BD68A3" w:rsidRDefault="00BD68A3" w:rsidP="00BD68A3">
            <w:r>
              <w:t>Part of project requirements</w:t>
            </w:r>
          </w:p>
        </w:tc>
      </w:tr>
      <w:tr w:rsidR="00BD68A3" w:rsidTr="006358D0">
        <w:tc>
          <w:tcPr>
            <w:tcW w:w="4675" w:type="dxa"/>
          </w:tcPr>
          <w:p w:rsidR="00BD68A3" w:rsidRDefault="00BD68A3" w:rsidP="00BD68A3">
            <w:r>
              <w:t>No linear dimension &lt;2cm or &gt;30cm</w:t>
            </w:r>
          </w:p>
        </w:tc>
        <w:tc>
          <w:tcPr>
            <w:tcW w:w="4675" w:type="dxa"/>
          </w:tcPr>
          <w:p w:rsidR="00BD68A3" w:rsidRDefault="00BD68A3" w:rsidP="00BD68A3">
            <w:r>
              <w:t>Part of project requirements</w:t>
            </w:r>
          </w:p>
        </w:tc>
      </w:tr>
      <w:tr w:rsidR="00BD68A3" w:rsidTr="006358D0">
        <w:tc>
          <w:tcPr>
            <w:tcW w:w="4675" w:type="dxa"/>
          </w:tcPr>
          <w:p w:rsidR="00BD68A3" w:rsidRDefault="00BD68A3" w:rsidP="00BD68A3">
            <w:r>
              <w:t>Must have the microcontroller mounted to the PCB</w:t>
            </w:r>
          </w:p>
        </w:tc>
        <w:tc>
          <w:tcPr>
            <w:tcW w:w="4675" w:type="dxa"/>
          </w:tcPr>
          <w:p w:rsidR="00BD68A3" w:rsidRDefault="00BD68A3" w:rsidP="00BD68A3">
            <w:r>
              <w:t>Part of project requirements</w:t>
            </w:r>
          </w:p>
        </w:tc>
      </w:tr>
      <w:tr w:rsidR="00BD68A3" w:rsidTr="006358D0">
        <w:tc>
          <w:tcPr>
            <w:tcW w:w="4675" w:type="dxa"/>
          </w:tcPr>
          <w:p w:rsidR="00BD68A3" w:rsidRDefault="00BD68A3" w:rsidP="00BD68A3">
            <w:r>
              <w:t>Must have &gt;25% surface mount components</w:t>
            </w:r>
          </w:p>
        </w:tc>
        <w:tc>
          <w:tcPr>
            <w:tcW w:w="4675" w:type="dxa"/>
          </w:tcPr>
          <w:p w:rsidR="00BD68A3" w:rsidRDefault="00BD68A3" w:rsidP="00BD68A3">
            <w:r>
              <w:t>Part of project requirements</w:t>
            </w:r>
          </w:p>
        </w:tc>
      </w:tr>
      <w:tr w:rsidR="00BD68A3" w:rsidTr="006358D0">
        <w:tc>
          <w:tcPr>
            <w:tcW w:w="4675" w:type="dxa"/>
          </w:tcPr>
          <w:p w:rsidR="00BD68A3" w:rsidRDefault="00BD68A3" w:rsidP="00BD68A3">
            <w:r>
              <w:t>Must be assembled by hand</w:t>
            </w:r>
          </w:p>
        </w:tc>
        <w:tc>
          <w:tcPr>
            <w:tcW w:w="4675" w:type="dxa"/>
          </w:tcPr>
          <w:p w:rsidR="00BD68A3" w:rsidRDefault="00BD68A3" w:rsidP="00BD68A3">
            <w:r>
              <w:t>Part of project requirements</w:t>
            </w:r>
          </w:p>
        </w:tc>
      </w:tr>
      <w:tr w:rsidR="00BD68A3" w:rsidTr="006358D0">
        <w:tc>
          <w:tcPr>
            <w:tcW w:w="4675" w:type="dxa"/>
          </w:tcPr>
          <w:p w:rsidR="00BD68A3" w:rsidRDefault="00BD68A3" w:rsidP="00BD68A3">
            <w:r>
              <w:t>Must be tested to meet criteria</w:t>
            </w:r>
          </w:p>
        </w:tc>
        <w:tc>
          <w:tcPr>
            <w:tcW w:w="4675" w:type="dxa"/>
          </w:tcPr>
          <w:p w:rsidR="00BD68A3" w:rsidRDefault="00BD68A3" w:rsidP="00BD68A3">
            <w:r>
              <w:t>Part of project requirements</w:t>
            </w:r>
          </w:p>
        </w:tc>
      </w:tr>
      <w:tr w:rsidR="00BD68A3" w:rsidTr="006358D0">
        <w:tc>
          <w:tcPr>
            <w:tcW w:w="4675" w:type="dxa"/>
          </w:tcPr>
          <w:p w:rsidR="00BD68A3" w:rsidRDefault="00BD68A3" w:rsidP="00BD68A3">
            <w:r>
              <w:t>Must function as specified</w:t>
            </w:r>
          </w:p>
        </w:tc>
        <w:tc>
          <w:tcPr>
            <w:tcW w:w="4675" w:type="dxa"/>
          </w:tcPr>
          <w:p w:rsidR="00BD68A3" w:rsidRDefault="00BD68A3" w:rsidP="00BD68A3">
            <w:r>
              <w:t>Part of project requirements</w:t>
            </w:r>
          </w:p>
        </w:tc>
      </w:tr>
      <w:tr w:rsidR="004A5C0C" w:rsidTr="006358D0">
        <w:tc>
          <w:tcPr>
            <w:tcW w:w="4675" w:type="dxa"/>
          </w:tcPr>
          <w:p w:rsidR="004A5C0C" w:rsidRDefault="004A5C0C" w:rsidP="00BD68A3">
            <w:r>
              <w:t xml:space="preserve">Must </w:t>
            </w:r>
            <w:r w:rsidR="00CF680B">
              <w:t>be able to perform in an office environment</w:t>
            </w:r>
          </w:p>
        </w:tc>
        <w:tc>
          <w:tcPr>
            <w:tcW w:w="4675" w:type="dxa"/>
          </w:tcPr>
          <w:p w:rsidR="004A5C0C" w:rsidRDefault="00CF680B" w:rsidP="00BD68A3">
            <w:r>
              <w:t>Informs required extremes for components</w:t>
            </w:r>
          </w:p>
        </w:tc>
      </w:tr>
      <w:tr w:rsidR="00CF680B" w:rsidTr="006358D0">
        <w:tc>
          <w:tcPr>
            <w:tcW w:w="4675" w:type="dxa"/>
          </w:tcPr>
          <w:p w:rsidR="00CF680B" w:rsidRDefault="00CF680B" w:rsidP="00BD68A3">
            <w:r>
              <w:t>Must be able to withstand RC car impact into a wall at full speed</w:t>
            </w:r>
          </w:p>
        </w:tc>
        <w:tc>
          <w:tcPr>
            <w:tcW w:w="4675" w:type="dxa"/>
          </w:tcPr>
          <w:p w:rsidR="00CF680B" w:rsidRDefault="00CF680B" w:rsidP="00CF680B">
            <w:r>
              <w:t>Worst case scenario with operation of RC car</w:t>
            </w:r>
          </w:p>
        </w:tc>
      </w:tr>
      <w:tr w:rsidR="000F7C92" w:rsidTr="006358D0">
        <w:tc>
          <w:tcPr>
            <w:tcW w:w="4675" w:type="dxa"/>
          </w:tcPr>
          <w:p w:rsidR="000F7C92" w:rsidRDefault="000F7C92" w:rsidP="00BD68A3">
            <w:r>
              <w:t>Must have device spin on top of car</w:t>
            </w:r>
          </w:p>
        </w:tc>
        <w:tc>
          <w:tcPr>
            <w:tcW w:w="4675" w:type="dxa"/>
          </w:tcPr>
          <w:p w:rsidR="000F7C92" w:rsidRDefault="000F7C92" w:rsidP="00CF680B">
            <w:r>
              <w:t>Allows full 360 degree sweep of sensor</w:t>
            </w:r>
          </w:p>
        </w:tc>
      </w:tr>
      <w:tr w:rsidR="00BD68A3" w:rsidTr="006358D0">
        <w:tc>
          <w:tcPr>
            <w:tcW w:w="4675" w:type="dxa"/>
          </w:tcPr>
          <w:p w:rsidR="00BD68A3" w:rsidRDefault="00BD68A3" w:rsidP="000F7C92">
            <w:r>
              <w:t xml:space="preserve">Must have on/off switch for </w:t>
            </w:r>
            <w:r w:rsidR="000F7C92">
              <w:t>spinning control</w:t>
            </w:r>
          </w:p>
        </w:tc>
        <w:tc>
          <w:tcPr>
            <w:tcW w:w="4675" w:type="dxa"/>
          </w:tcPr>
          <w:p w:rsidR="00BD68A3" w:rsidRDefault="00BD68A3" w:rsidP="000F7C92">
            <w:r>
              <w:t>Allo</w:t>
            </w:r>
            <w:r w:rsidR="00CF680B">
              <w:t xml:space="preserve">ws </w:t>
            </w:r>
            <w:r w:rsidR="000F7C92">
              <w:t xml:space="preserve">setup without device </w:t>
            </w:r>
            <w:r>
              <w:t>spinning</w:t>
            </w:r>
          </w:p>
        </w:tc>
      </w:tr>
      <w:tr w:rsidR="00BD68A3" w:rsidTr="006358D0">
        <w:tc>
          <w:tcPr>
            <w:tcW w:w="4675" w:type="dxa"/>
          </w:tcPr>
          <w:p w:rsidR="00BD68A3" w:rsidRDefault="00BD68A3" w:rsidP="00BD68A3">
            <w:r>
              <w:t>Must be mounted on top of RC car.</w:t>
            </w:r>
          </w:p>
        </w:tc>
        <w:tc>
          <w:tcPr>
            <w:tcW w:w="4675" w:type="dxa"/>
          </w:tcPr>
          <w:p w:rsidR="00BD68A3" w:rsidRDefault="0099691A" w:rsidP="00BD68A3">
            <w:r>
              <w:t>Best vantage point for detection</w:t>
            </w:r>
          </w:p>
        </w:tc>
      </w:tr>
      <w:tr w:rsidR="0099691A" w:rsidTr="006358D0">
        <w:tc>
          <w:tcPr>
            <w:tcW w:w="4675" w:type="dxa"/>
          </w:tcPr>
          <w:p w:rsidR="0099691A" w:rsidRDefault="0099691A" w:rsidP="0099691A">
            <w:r>
              <w:t>Should be enclosed in a box</w:t>
            </w:r>
          </w:p>
        </w:tc>
        <w:tc>
          <w:tcPr>
            <w:tcW w:w="4675" w:type="dxa"/>
          </w:tcPr>
          <w:p w:rsidR="0099691A" w:rsidRDefault="0099691A" w:rsidP="0099691A">
            <w:r>
              <w:t>Part of project requirements</w:t>
            </w:r>
            <w:r w:rsidR="000F7C92">
              <w:t xml:space="preserve"> and obtainable</w:t>
            </w:r>
          </w:p>
        </w:tc>
      </w:tr>
      <w:tr w:rsidR="00CF680B" w:rsidTr="006358D0">
        <w:tc>
          <w:tcPr>
            <w:tcW w:w="4675" w:type="dxa"/>
          </w:tcPr>
          <w:p w:rsidR="00CF680B" w:rsidRDefault="00CF680B" w:rsidP="0099691A">
            <w:r>
              <w:t>Should be able to be used within 2 minutes on first usage</w:t>
            </w:r>
          </w:p>
        </w:tc>
        <w:tc>
          <w:tcPr>
            <w:tcW w:w="4675" w:type="dxa"/>
          </w:tcPr>
          <w:p w:rsidR="00CF680B" w:rsidRDefault="000F7C92" w:rsidP="000F7C92">
            <w:r>
              <w:t>C</w:t>
            </w:r>
            <w:r w:rsidR="00CF680B">
              <w:t xml:space="preserve">ontrols </w:t>
            </w:r>
            <w:r>
              <w:t>should not be</w:t>
            </w:r>
            <w:r w:rsidR="00CF680B">
              <w:t xml:space="preserve"> too complex</w:t>
            </w:r>
          </w:p>
        </w:tc>
      </w:tr>
      <w:tr w:rsidR="0099691A" w:rsidTr="006358D0">
        <w:tc>
          <w:tcPr>
            <w:tcW w:w="4675" w:type="dxa"/>
          </w:tcPr>
          <w:p w:rsidR="0099691A" w:rsidRDefault="0099691A" w:rsidP="0099691A">
            <w:r>
              <w:t>Should have power switch for device</w:t>
            </w:r>
          </w:p>
        </w:tc>
        <w:tc>
          <w:tcPr>
            <w:tcW w:w="4675" w:type="dxa"/>
          </w:tcPr>
          <w:p w:rsidR="0099691A" w:rsidRDefault="0099691A" w:rsidP="0099691A">
            <w:r>
              <w:t>For convenience of powering device</w:t>
            </w:r>
          </w:p>
        </w:tc>
      </w:tr>
      <w:tr w:rsidR="0099691A" w:rsidTr="006358D0">
        <w:tc>
          <w:tcPr>
            <w:tcW w:w="4675" w:type="dxa"/>
          </w:tcPr>
          <w:p w:rsidR="0099691A" w:rsidRDefault="0099691A" w:rsidP="0099691A">
            <w:r>
              <w:t>Should use IDE provided by microcontroller manufacturer</w:t>
            </w:r>
          </w:p>
        </w:tc>
        <w:tc>
          <w:tcPr>
            <w:tcW w:w="4675" w:type="dxa"/>
          </w:tcPr>
          <w:p w:rsidR="0099691A" w:rsidRDefault="0099691A" w:rsidP="0099691A">
            <w:r>
              <w:t>Part of project requirements</w:t>
            </w:r>
          </w:p>
        </w:tc>
      </w:tr>
      <w:tr w:rsidR="0099691A" w:rsidTr="006358D0">
        <w:tc>
          <w:tcPr>
            <w:tcW w:w="4675" w:type="dxa"/>
          </w:tcPr>
          <w:p w:rsidR="0099691A" w:rsidRDefault="0099691A" w:rsidP="0099691A">
            <w:r>
              <w:t>Should produce sound when object is detected</w:t>
            </w:r>
          </w:p>
        </w:tc>
        <w:tc>
          <w:tcPr>
            <w:tcW w:w="4675" w:type="dxa"/>
          </w:tcPr>
          <w:p w:rsidR="0099691A" w:rsidRDefault="0099691A" w:rsidP="0099691A">
            <w:r>
              <w:t>Additional output allows better user experience</w:t>
            </w:r>
          </w:p>
        </w:tc>
      </w:tr>
      <w:tr w:rsidR="00666C39" w:rsidTr="006358D0">
        <w:tc>
          <w:tcPr>
            <w:tcW w:w="4675" w:type="dxa"/>
          </w:tcPr>
          <w:p w:rsidR="00666C39" w:rsidRDefault="00666C39" w:rsidP="00666C39">
            <w:r>
              <w:t>Should vary sound based on distance detected. Far=pulsed, close=solid sound</w:t>
            </w:r>
          </w:p>
        </w:tc>
        <w:tc>
          <w:tcPr>
            <w:tcW w:w="4675" w:type="dxa"/>
          </w:tcPr>
          <w:p w:rsidR="00666C39" w:rsidRDefault="00666C39" w:rsidP="00666C39">
            <w:r>
              <w:t>Allows user feedback on the distance of objects detected</w:t>
            </w:r>
          </w:p>
        </w:tc>
      </w:tr>
      <w:tr w:rsidR="00666C39" w:rsidTr="006358D0">
        <w:tc>
          <w:tcPr>
            <w:tcW w:w="4675" w:type="dxa"/>
          </w:tcPr>
          <w:p w:rsidR="00666C39" w:rsidRDefault="00666C39" w:rsidP="00666C39">
            <w:r>
              <w:t>Should stay powered for at least 10 minutes</w:t>
            </w:r>
          </w:p>
        </w:tc>
        <w:tc>
          <w:tcPr>
            <w:tcW w:w="4675" w:type="dxa"/>
          </w:tcPr>
          <w:p w:rsidR="00666C39" w:rsidRDefault="00666C39" w:rsidP="00666C39">
            <w:r>
              <w:t>Reasonable time for demonstration</w:t>
            </w:r>
          </w:p>
        </w:tc>
      </w:tr>
      <w:tr w:rsidR="00666C39" w:rsidTr="006358D0">
        <w:tc>
          <w:tcPr>
            <w:tcW w:w="4675" w:type="dxa"/>
          </w:tcPr>
          <w:p w:rsidR="00666C39" w:rsidRDefault="00666C39" w:rsidP="00666C39">
            <w:r>
              <w:t>Should have spinning control switch be read by microcontroller</w:t>
            </w:r>
          </w:p>
        </w:tc>
        <w:tc>
          <w:tcPr>
            <w:tcW w:w="4675" w:type="dxa"/>
          </w:tcPr>
          <w:p w:rsidR="00666C39" w:rsidRDefault="00666C39" w:rsidP="00666C39">
            <w:r>
              <w:t>Microcontroller needs to be able to control spinning following user input</w:t>
            </w:r>
          </w:p>
        </w:tc>
      </w:tr>
      <w:tr w:rsidR="00666C39" w:rsidTr="006358D0">
        <w:tc>
          <w:tcPr>
            <w:tcW w:w="4675" w:type="dxa"/>
          </w:tcPr>
          <w:p w:rsidR="00666C39" w:rsidRDefault="00666C39" w:rsidP="00666C39">
            <w:r>
              <w:lastRenderedPageBreak/>
              <w:t>Should have device power switch read by microcontroller</w:t>
            </w:r>
          </w:p>
        </w:tc>
        <w:tc>
          <w:tcPr>
            <w:tcW w:w="4675" w:type="dxa"/>
          </w:tcPr>
          <w:p w:rsidR="00666C39" w:rsidRDefault="00C17775" w:rsidP="00666C39">
            <w:r>
              <w:t>Microcontroller needs to follow user input to power off</w:t>
            </w:r>
          </w:p>
        </w:tc>
      </w:tr>
      <w:tr w:rsidR="00666C39" w:rsidTr="006358D0">
        <w:tc>
          <w:tcPr>
            <w:tcW w:w="4675" w:type="dxa"/>
          </w:tcPr>
          <w:p w:rsidR="00666C39" w:rsidRDefault="00666C39" w:rsidP="00666C39">
            <w:r>
              <w:t>May have display</w:t>
            </w:r>
          </w:p>
        </w:tc>
        <w:tc>
          <w:tcPr>
            <w:tcW w:w="4675" w:type="dxa"/>
          </w:tcPr>
          <w:p w:rsidR="00666C39" w:rsidRDefault="00666C39" w:rsidP="00666C39">
            <w:r>
              <w:t>Stretch goal to give more interesting feedback</w:t>
            </w:r>
          </w:p>
        </w:tc>
      </w:tr>
      <w:tr w:rsidR="00666C39" w:rsidTr="006358D0">
        <w:tc>
          <w:tcPr>
            <w:tcW w:w="4675" w:type="dxa"/>
          </w:tcPr>
          <w:p w:rsidR="00666C39" w:rsidRDefault="00666C39" w:rsidP="00666C39">
            <w:r>
              <w:t xml:space="preserve">May display range of object detected on display </w:t>
            </w:r>
          </w:p>
        </w:tc>
        <w:tc>
          <w:tcPr>
            <w:tcW w:w="4675" w:type="dxa"/>
          </w:tcPr>
          <w:p w:rsidR="00666C39" w:rsidRDefault="00666C39" w:rsidP="00666C39">
            <w:r>
              <w:t>Gives defined feedback to user</w:t>
            </w:r>
          </w:p>
        </w:tc>
      </w:tr>
      <w:tr w:rsidR="00666C39" w:rsidTr="00C17775">
        <w:trPr>
          <w:trHeight w:val="233"/>
        </w:trPr>
        <w:tc>
          <w:tcPr>
            <w:tcW w:w="4675" w:type="dxa"/>
          </w:tcPr>
          <w:p w:rsidR="00666C39" w:rsidRDefault="00666C39" w:rsidP="00666C39">
            <w:r>
              <w:t>May turn off display when object not detected</w:t>
            </w:r>
          </w:p>
        </w:tc>
        <w:tc>
          <w:tcPr>
            <w:tcW w:w="4675" w:type="dxa"/>
          </w:tcPr>
          <w:p w:rsidR="00666C39" w:rsidRDefault="00666C39" w:rsidP="00666C39">
            <w:r>
              <w:t>Offered power savings</w:t>
            </w:r>
          </w:p>
        </w:tc>
      </w:tr>
    </w:tbl>
    <w:p w:rsidR="006358D0" w:rsidRPr="006358D0" w:rsidRDefault="006358D0" w:rsidP="006358D0"/>
    <w:sectPr w:rsidR="006358D0" w:rsidRPr="0063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8D0"/>
    <w:rsid w:val="000F7C92"/>
    <w:rsid w:val="002F4BF0"/>
    <w:rsid w:val="004A5C0C"/>
    <w:rsid w:val="004D4610"/>
    <w:rsid w:val="004F62A1"/>
    <w:rsid w:val="006358D0"/>
    <w:rsid w:val="00666C39"/>
    <w:rsid w:val="00695906"/>
    <w:rsid w:val="006C14B6"/>
    <w:rsid w:val="006F7A9E"/>
    <w:rsid w:val="00867123"/>
    <w:rsid w:val="00972BC8"/>
    <w:rsid w:val="0099691A"/>
    <w:rsid w:val="00BD68A3"/>
    <w:rsid w:val="00C17775"/>
    <w:rsid w:val="00CF680B"/>
    <w:rsid w:val="00D6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7786A-5765-4A03-9E0B-94826DFC6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8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8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6358D0"/>
    <w:rPr>
      <w:b/>
      <w:bCs/>
      <w:smallCaps/>
      <w:color w:val="5B9BD5" w:themeColor="accent1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8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358D0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35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479B9-8343-45FF-825A-D827C49C3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C547B69E.dotm</Template>
  <TotalTime>140</TotalTime>
  <Pages>4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Nelson</dc:creator>
  <cp:keywords/>
  <dc:description/>
  <cp:lastModifiedBy>Timothy Nelson</cp:lastModifiedBy>
  <cp:revision>4</cp:revision>
  <dcterms:created xsi:type="dcterms:W3CDTF">2015-10-24T19:30:00Z</dcterms:created>
  <dcterms:modified xsi:type="dcterms:W3CDTF">2015-10-24T21:50:00Z</dcterms:modified>
</cp:coreProperties>
</file>